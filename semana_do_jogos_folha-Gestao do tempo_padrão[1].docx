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/>
      </w:pPr>
      <w:r>
        <w:rPr/>
        <w:t>Atividades pedagógicas para realização em domicílio</w:t>
      </w:r>
    </w:p>
    <w:tbl>
      <w:tblPr>
        <w:tblW w:w="10466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4"/>
        <w:gridCol w:w="1711"/>
      </w:tblGrid>
      <w:tr>
        <w:trPr/>
        <w:tc>
          <w:tcPr>
            <w:tcW w:w="8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b/>
                <w:bCs/>
              </w:rPr>
              <w:t xml:space="preserve">Disciplina: </w:t>
            </w:r>
            <w:r>
              <w:rPr>
                <w:b/>
                <w:bCs/>
              </w:rPr>
              <w:t>HTML/CSS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b/>
                <w:bCs/>
              </w:rPr>
              <w:t xml:space="preserve">Carga horária: </w:t>
            </w:r>
            <w:r>
              <w:rPr>
                <w:b/>
                <w:bCs/>
              </w:rPr>
              <w:t>1</w:t>
            </w:r>
          </w:p>
        </w:tc>
      </w:tr>
      <w:tr>
        <w:trPr/>
        <w:tc>
          <w:tcPr>
            <w:tcW w:w="10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b/>
                <w:bCs/>
              </w:rPr>
              <w:t xml:space="preserve">Professor: </w:t>
            </w:r>
            <w:r>
              <w:rPr>
                <w:b/>
                <w:bCs/>
              </w:rPr>
              <w:t>ALAN MATEUS</w:t>
            </w:r>
          </w:p>
        </w:tc>
      </w:tr>
      <w:tr>
        <w:trPr/>
        <w:tc>
          <w:tcPr>
            <w:tcW w:w="8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Aluno: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b/>
                <w:bCs/>
              </w:rPr>
              <w:t xml:space="preserve">Série: </w:t>
            </w:r>
            <w:r>
              <w:rPr>
                <w:b/>
                <w:bCs/>
              </w:rPr>
              <w:t>2 ANO</w:t>
            </w:r>
          </w:p>
        </w:tc>
      </w:tr>
      <w:tr>
        <w:trPr/>
        <w:tc>
          <w:tcPr>
            <w:tcW w:w="10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  <w:bCs/>
              </w:rPr>
              <w:t>Semana de 12 a 19/05</w:t>
            </w:r>
          </w:p>
        </w:tc>
      </w:tr>
    </w:tbl>
    <w:p>
      <w:pPr>
        <w:pStyle w:val="Corpodotexto"/>
        <w:rPr/>
      </w:pPr>
      <w:r>
        <w:rPr>
          <w:b w:val="false"/>
        </w:rPr>
        <w:br/>
      </w:r>
      <w:bookmarkStart w:id="0" w:name="docs-internal-guid-b6871849-7fff-db8d-5f"/>
      <w:bookmarkEnd w:id="0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>Atividades Teórico-Reflexivas sobre Elementos Fundamentais de HTML</w:t>
      </w:r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bidi w:val="0"/>
        <w:spacing w:lineRule="auto" w:line="331" w:before="0" w:after="24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>Atividade 1: A Semântica por Trás da Apresentação: Desvendando a Estrutura Textual em HTML</w:t>
      </w:r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bidi w:val="0"/>
        <w:spacing w:lineRule="auto" w:line="331" w:before="0" w:after="12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>Descrição:</w:t>
      </w:r>
    </w:p>
    <w:p>
      <w:pPr>
        <w:pStyle w:val="Corpodotexto"/>
        <w:numPr>
          <w:ilvl w:val="0"/>
          <w:numId w:val="1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>Análise da Estrutura Textual de Páginas Web (Individual):</w:t>
      </w:r>
    </w:p>
    <w:p>
      <w:pPr>
        <w:pStyle w:val="Corpodotexto"/>
        <w:numPr>
          <w:ilvl w:val="1"/>
          <w:numId w:val="1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>Selecione 3 páginas web com diferentes tipos de conteúdo (por exemplo, um artigo de notícias, uma página de documentação, a página inicial de um blog).</w:t>
      </w:r>
    </w:p>
    <w:p>
      <w:pPr>
        <w:pStyle w:val="Corpodotexto"/>
        <w:numPr>
          <w:ilvl w:val="1"/>
          <w:numId w:val="1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>Utilize a ferramenta de "inspecionar elemento" do seu navegador para visualizar o código HTML dessas páginas.</w:t>
      </w:r>
    </w:p>
    <w:p>
      <w:pPr>
        <w:pStyle w:val="Corpodotexto"/>
        <w:numPr>
          <w:ilvl w:val="1"/>
          <w:numId w:val="1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Identifique e liste exemplos da utilização dos seguintes elementos de formatação de texto: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&lt;p&gt;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,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&lt;h1&gt;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 a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&lt;h6&gt;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,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&lt;strong&gt;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,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&lt;em&gt;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,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&lt;br&gt;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,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&lt;hr&gt;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>.</w:t>
      </w:r>
    </w:p>
    <w:p>
      <w:pPr>
        <w:pStyle w:val="Corpodotexto"/>
        <w:numPr>
          <w:ilvl w:val="1"/>
          <w:numId w:val="1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Para cada elemento encontrado, descreva qual a sua função semântica e como ele contribui para a organização e a legibilidade do conteúdo na página. Por exemplo, qual a diferença entre usar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&lt;h1&gt;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 e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&lt;h2&gt;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? Quando usar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&lt;strong&gt;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 em vez de apenas aplicar negrito via CSS?</w:t>
      </w:r>
    </w:p>
    <w:p>
      <w:pPr>
        <w:pStyle w:val="Corpodotexto"/>
        <w:numPr>
          <w:ilvl w:val="0"/>
          <w:numId w:val="1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>Explorando a Organização com Listas (Individual):</w:t>
      </w:r>
    </w:p>
    <w:p>
      <w:pPr>
        <w:pStyle w:val="Corpodotexto"/>
        <w:numPr>
          <w:ilvl w:val="1"/>
          <w:numId w:val="1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Nas mesmas páginas web analisadas, identifique e liste exemplos da utilização dos elementos de lista: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&lt;ul&gt;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,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&lt;ol&gt;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,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&lt;li&gt;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,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&lt;dl&gt;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,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&lt;dt&gt;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,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&lt;dd&gt;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>.</w:t>
      </w:r>
    </w:p>
    <w:p>
      <w:pPr>
        <w:pStyle w:val="Corpodotexto"/>
        <w:numPr>
          <w:ilvl w:val="1"/>
          <w:numId w:val="1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>Para cada tipo de lista encontrado, explique em que tipo de conteúdo ele está sendo utilizado e qual a vantagem de usar listas para apresentar essa informação de forma estruturada. Por exemplo, qual a diferença entre uma lista ordenada e não ordenada? Em que situações uma lista de definição (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&lt;dl&gt;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>) é mais apropriada?</w:t>
      </w:r>
    </w:p>
    <w:p>
      <w:pPr>
        <w:pStyle w:val="Corpodotexto"/>
        <w:numPr>
          <w:ilvl w:val="0"/>
          <w:numId w:val="1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>A Expressão de Citações (Individual):</w:t>
      </w:r>
    </w:p>
    <w:p>
      <w:pPr>
        <w:pStyle w:val="Corpodotexto"/>
        <w:numPr>
          <w:ilvl w:val="1"/>
          <w:numId w:val="1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Localize exemplos da utilização dos elementos de citação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&lt;blockquote&gt;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 e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&lt;q&gt;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 nas páginas web analisadas ou em outros exemplos que você possa encontrar online (como artigos acadêmicos ou entrevistas online).</w:t>
      </w:r>
    </w:p>
    <w:p>
      <w:pPr>
        <w:pStyle w:val="Corpodotexto"/>
        <w:numPr>
          <w:ilvl w:val="1"/>
          <w:numId w:val="1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Descreva a diferença semântica entre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&lt;blockquote&gt;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 e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&lt;q&gt;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>. Em que contextos cada um é mais apropriado?</w:t>
      </w:r>
    </w:p>
    <w:p>
      <w:pPr>
        <w:pStyle w:val="Corpodotexto"/>
        <w:numPr>
          <w:ilvl w:val="1"/>
          <w:numId w:val="1"/>
        </w:numPr>
        <w:pBdr/>
        <w:tabs>
          <w:tab w:val="clear" w:pos="708"/>
          <w:tab w:val="left" w:pos="0" w:leader="none"/>
        </w:tabs>
        <w:bidi w:val="0"/>
        <w:spacing w:lineRule="auto" w:line="331" w:before="0" w:after="60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>Analise como a utilização desses elementos ajuda a distinguir o conteúdo citado do conteúdo original da página.</w:t>
      </w:r>
    </w:p>
    <w:p>
      <w:pPr>
        <w:pStyle w:val="Corpodotexto"/>
        <w:bidi w:val="0"/>
        <w:spacing w:lineRule="auto" w:line="331" w:before="0" w:after="240"/>
        <w:rPr>
          <w:b w:val="false"/>
          <w:sz w:val="24"/>
          <w:szCs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>Conteúdos Abordados:</w:t>
      </w:r>
      <w:r>
        <w:rPr>
          <w:b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>Elementos de formatação de texto (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&lt;p&gt;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,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&lt;h1&gt;</w:t>
      </w:r>
      <w:r>
        <w:rPr>
          <w:b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a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&lt;h6&gt;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,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&lt;strong&gt;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,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&lt;em&gt;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,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&lt;br&gt;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,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&lt;hr&gt;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>), Listas (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&lt;ul&gt;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,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&lt;ol&gt;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,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&lt;li&gt;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,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&lt;dl&gt;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,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&lt;dt&gt;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,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&lt;dd&gt;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>), Citações (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&lt;blockquote&gt;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,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&lt;q&gt;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>).</w:t>
      </w:r>
    </w:p>
    <w:p>
      <w:pPr>
        <w:pStyle w:val="Corpodotexto"/>
        <w:bidi w:val="0"/>
        <w:spacing w:lineRule="auto" w:line="331" w:before="0" w:after="24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>Atividade 2: Navegando pela Web: A Essência dos Links em HTML</w:t>
      </w:r>
    </w:p>
    <w:p>
      <w:pPr>
        <w:pStyle w:val="Corpodotexto"/>
        <w:bidi w:val="0"/>
        <w:spacing w:lineRule="auto" w:line="331" w:before="0" w:after="12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>Descrição:</w:t>
      </w:r>
    </w:p>
    <w:p>
      <w:pPr>
        <w:pStyle w:val="Corpodotexto"/>
        <w:numPr>
          <w:ilvl w:val="0"/>
          <w:numId w:val="2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>Identificando Links e seus Destinos (Individual):</w:t>
      </w:r>
    </w:p>
    <w:p>
      <w:pPr>
        <w:pStyle w:val="Corpodotexto"/>
        <w:numPr>
          <w:ilvl w:val="1"/>
          <w:numId w:val="2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>Navegue por diferentes páginas web e identifique exemplos de links internos (que levam a outras seções ou páginas dentro do mesmo website) e links externos (que levam a outros websites).</w:t>
      </w:r>
    </w:p>
    <w:p>
      <w:pPr>
        <w:pStyle w:val="Corpodotexto"/>
        <w:numPr>
          <w:ilvl w:val="1"/>
          <w:numId w:val="2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Utilize a ferramenta de "inspecionar elemento" para examinar o código HTML dos elementos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&lt;a&gt;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 desses links.</w:t>
      </w:r>
    </w:p>
    <w:p>
      <w:pPr>
        <w:pStyle w:val="Corpodotexto"/>
        <w:numPr>
          <w:ilvl w:val="1"/>
          <w:numId w:val="2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Para cada tipo de link identificado, anote o valor do atributo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href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 e explique se ele se refere a um caminho relativo (para links internos) ou a uma URL completa (para links externos).</w:t>
      </w:r>
    </w:p>
    <w:p>
      <w:pPr>
        <w:pStyle w:val="Corpodotexto"/>
        <w:numPr>
          <w:ilvl w:val="0"/>
          <w:numId w:val="2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>Desvendando os Atributos dos Links (Individual):</w:t>
      </w:r>
    </w:p>
    <w:p>
      <w:pPr>
        <w:pStyle w:val="Corpodotexto"/>
        <w:numPr>
          <w:ilvl w:val="1"/>
          <w:numId w:val="2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Ainda utilizando a ferramenta de "inspecionar elemento", procure por exemplos da utilização dos atributos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target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 (com valores como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_blank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,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_self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,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_parent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,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_top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) e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rel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 (com valores como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noopener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,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noreferrer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,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nofollow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>).</w:t>
      </w:r>
    </w:p>
    <w:p>
      <w:pPr>
        <w:pStyle w:val="Corpodotexto"/>
        <w:numPr>
          <w:ilvl w:val="1"/>
          <w:numId w:val="2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Para cada atributo e valor encontrado, explique qual o seu efeito no comportamento do link quando o usuário interage com ele. Por exemplo, o que acontece quando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target="_blank"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 é utilizado? Qual a implicação de usar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rel="noopener"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>?</w:t>
      </w:r>
    </w:p>
    <w:p>
      <w:pPr>
        <w:pStyle w:val="Corpodotexto"/>
        <w:numPr>
          <w:ilvl w:val="0"/>
          <w:numId w:val="2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>A Importância da Acessibilidade dos Links (Individual):</w:t>
      </w:r>
    </w:p>
    <w:p>
      <w:pPr>
        <w:pStyle w:val="Corpodotexto"/>
        <w:numPr>
          <w:ilvl w:val="1"/>
          <w:numId w:val="2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>Pesquise sobre as melhores práticas de acessibilidade na criação de links em HTML.</w:t>
      </w:r>
    </w:p>
    <w:p>
      <w:pPr>
        <w:pStyle w:val="Corpodotexto"/>
        <w:numPr>
          <w:ilvl w:val="1"/>
          <w:numId w:val="2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Discuta a importância de um texto âncora (o texto dentro da tag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&lt;a&gt;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>) descritivo e significativo para usuários com deficiência visual e para SEO.</w:t>
      </w:r>
    </w:p>
    <w:p>
      <w:pPr>
        <w:pStyle w:val="Corpodotexto"/>
        <w:numPr>
          <w:ilvl w:val="1"/>
          <w:numId w:val="2"/>
        </w:numPr>
        <w:pBdr/>
        <w:tabs>
          <w:tab w:val="clear" w:pos="708"/>
          <w:tab w:val="left" w:pos="0" w:leader="none"/>
        </w:tabs>
        <w:bidi w:val="0"/>
        <w:spacing w:lineRule="auto" w:line="331" w:before="0" w:after="60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>Analise exemplos de textos âncora eficazes e menos eficazes que você encontrar online, justificando suas opiniões.</w:t>
      </w:r>
    </w:p>
    <w:p>
      <w:pPr>
        <w:pStyle w:val="Corpodotexto"/>
        <w:bidi w:val="0"/>
        <w:spacing w:lineRule="auto" w:line="331" w:before="0" w:after="240"/>
        <w:rPr>
          <w:b w:val="false"/>
          <w:sz w:val="24"/>
          <w:szCs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>Conteúdos Abordados:</w:t>
      </w:r>
      <w:r>
        <w:rPr>
          <w:b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>Links: Criação de links internos e externos (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&lt;a&gt;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>), Atributos de links (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href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,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target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,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rel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>).</w:t>
      </w:r>
    </w:p>
    <w:p>
      <w:pPr>
        <w:pStyle w:val="Corpodotexto"/>
        <w:bidi w:val="0"/>
        <w:spacing w:lineRule="auto" w:line="331" w:before="0" w:after="24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>Atividade 3: Integrando o Visual e o Audiovisual: Introdução a Imagens e Multimídia em HTML</w:t>
      </w:r>
    </w:p>
    <w:p>
      <w:pPr>
        <w:pStyle w:val="Corpodotexto"/>
        <w:bidi w:val="0"/>
        <w:spacing w:lineRule="auto" w:line="331" w:before="0" w:after="240"/>
        <w:rPr>
          <w:b w:val="false"/>
          <w:sz w:val="24"/>
          <w:szCs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>Objetivo:</w:t>
      </w:r>
      <w:r>
        <w:rPr>
          <w:b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Compreender a inserção de imagens com o elemento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&lt;img&gt;</w:t>
      </w:r>
      <w:r>
        <w:rPr>
          <w:b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e seus atributos básicos, e ter uma introdução conceitual a outros elementos de mídia como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&lt;video&gt;</w:t>
      </w:r>
      <w:r>
        <w:rPr>
          <w:b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e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&lt;audio&gt;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>, através de pesquisa e análise de exemplos online.</w:t>
      </w:r>
    </w:p>
    <w:p>
      <w:pPr>
        <w:pStyle w:val="Corpodotexto"/>
        <w:bidi w:val="0"/>
        <w:spacing w:lineRule="auto" w:line="331" w:before="0" w:after="12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>Descrição:</w:t>
      </w:r>
    </w:p>
    <w:p>
      <w:pPr>
        <w:pStyle w:val="Corpodotexto"/>
        <w:numPr>
          <w:ilvl w:val="0"/>
          <w:numId w:val="3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>Análise da Inserção de Imagens (Individual):</w:t>
      </w:r>
    </w:p>
    <w:p>
      <w:pPr>
        <w:pStyle w:val="Corpodotexto"/>
        <w:numPr>
          <w:ilvl w:val="1"/>
          <w:numId w:val="3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Navegue por diferentes páginas web e utilize a ferramenta de "inspecionar elemento" para identificar exemplos da utilização do elemento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&lt;img&gt;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>.</w:t>
      </w:r>
    </w:p>
    <w:p>
      <w:pPr>
        <w:pStyle w:val="Corpodotexto"/>
        <w:numPr>
          <w:ilvl w:val="1"/>
          <w:numId w:val="3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Para cada elemento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&lt;img&gt;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 encontrado, observe e anote os valores dos atributos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src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 e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alt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>.</w:t>
      </w:r>
    </w:p>
    <w:p>
      <w:pPr>
        <w:pStyle w:val="Corpodotexto"/>
        <w:numPr>
          <w:ilvl w:val="1"/>
          <w:numId w:val="3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Explique a função de cada um desses atributos. Por que o atributo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alt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 é considerado importante para a acessibilidade e para o caso da imagem não carregar?</w:t>
      </w:r>
    </w:p>
    <w:p>
      <w:pPr>
        <w:pStyle w:val="Corpodotexto"/>
        <w:numPr>
          <w:ilvl w:val="0"/>
          <w:numId w:val="3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>Introdução aos Elementos de Multimídia (Individual):</w:t>
      </w:r>
    </w:p>
    <w:p>
      <w:pPr>
        <w:pStyle w:val="Corpodotexto"/>
        <w:numPr>
          <w:ilvl w:val="1"/>
          <w:numId w:val="3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Realize uma pesquisa online para entender os conceitos básicos dos elementos HTML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&lt;video&gt;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 e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&lt;audio&gt;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>.</w:t>
      </w:r>
    </w:p>
    <w:p>
      <w:pPr>
        <w:pStyle w:val="Corpodotexto"/>
        <w:numPr>
          <w:ilvl w:val="1"/>
          <w:numId w:val="3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Descreva a finalidade de cada um desses elementos e mencione alguns dos atributos básicos que eles podem possuir (como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src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,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controls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,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autoplay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>).</w:t>
      </w:r>
    </w:p>
    <w:p>
      <w:pPr>
        <w:pStyle w:val="Corpodotexto"/>
        <w:numPr>
          <w:ilvl w:val="1"/>
          <w:numId w:val="3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>Explique brevemente como esses elementos permitem a incorporação de conteúdo multimídia diretamente nas páginas web, enriquecendo a experiência do usuário.</w:t>
      </w:r>
    </w:p>
    <w:p>
      <w:pPr>
        <w:pStyle w:val="Corpodotexto"/>
        <w:numPr>
          <w:ilvl w:val="0"/>
          <w:numId w:val="3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>A Importância da Otimização e Acessibilidade de Mídia (Individual):</w:t>
      </w:r>
    </w:p>
    <w:p>
      <w:pPr>
        <w:pStyle w:val="Corpodotexto"/>
        <w:numPr>
          <w:ilvl w:val="1"/>
          <w:numId w:val="3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>Pesquise sobre a importância da otimização de imagens (tamanho do arquivo, formato) para o desempenho de websites.</w:t>
      </w:r>
    </w:p>
    <w:p>
      <w:pPr>
        <w:pStyle w:val="Corpodotexto"/>
        <w:numPr>
          <w:ilvl w:val="1"/>
          <w:numId w:val="3"/>
        </w:numPr>
        <w:pBdr/>
        <w:tabs>
          <w:tab w:val="clear" w:pos="708"/>
          <w:tab w:val="left" w:pos="0" w:leader="none"/>
        </w:tabs>
        <w:bidi w:val="0"/>
        <w:spacing w:lineRule="auto" w:line="331" w:before="0" w:after="60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Discuta a importância de fornecer alternativas textuais adequadas para conteúdo visual e auditivo (como o atributo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alt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 para imagens e legendas para vídeos) para garantir a acessibilidade para todos os usuários.</w:t>
      </w:r>
    </w:p>
    <w:p>
      <w:pPr>
        <w:pStyle w:val="Corpodotexto"/>
        <w:bidi w:val="0"/>
        <w:spacing w:lineRule="auto" w:line="331" w:before="0" w:after="240"/>
        <w:rPr>
          <w:b w:val="false"/>
          <w:sz w:val="24"/>
          <w:szCs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>Conteúdos Abordados:</w:t>
      </w:r>
      <w:r>
        <w:rPr>
          <w:b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>Imagens e Multimídia (Introdução): Inserção de imagens (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&lt;img&gt;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>) e seus atributos básicos (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src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,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alt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>), Introdução a outros elementos de mídia (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&lt;video&gt;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,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szCs w:val="24"/>
          <w:highlight w:val="blue"/>
          <w:u w:val="none"/>
          <w:effect w:val="none"/>
        </w:rPr>
        <w:t>&lt;audio&gt;</w:t>
      </w:r>
      <w:r>
        <w:rPr>
          <w:b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szCs w:val="24"/>
          <w:u w:val="none"/>
          <w:effect w:val="none"/>
        </w:rPr>
        <w:t>- conceitos básicos).</w:t>
      </w:r>
    </w:p>
    <w:p>
      <w:pPr>
        <w:pStyle w:val="Corpodotexto"/>
        <w:spacing w:before="0" w:after="140"/>
        <w:rPr/>
      </w:pPr>
      <w:r>
        <w:rPr>
          <w:b w:val="false"/>
        </w:rPr>
        <w:br/>
        <w:br/>
        <w:br/>
      </w:r>
    </w:p>
    <w:sectPr>
      <w:headerReference w:type="default" r:id="rId2"/>
      <w:footerReference w:type="default" r:id="rId3"/>
      <w:type w:val="nextPage"/>
      <w:pgSz w:w="11906" w:h="16838"/>
      <w:pgMar w:left="993" w:right="282" w:header="284" w:top="1111" w:footer="51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roman"/>
    <w:pitch w:val="variable"/>
  </w:font>
  <w:font w:name="Arial">
    <w:altName w:val="sans-serif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>
        <w:lang w:val="pt-BR" w:eastAsia="pt-BR"/>
      </w:rPr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>
        <w:rFonts w:cs="Calibri"/>
        <w:lang w:val="pt-BR" w:eastAsia="pt-BR"/>
      </w:rPr>
      <w:t xml:space="preserve">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pt-BR" w:eastAsia="zh-CN" w:bidi="ar-SA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Times New Roman" w:hAnsi="Times New Roman" w:eastAsia="NSimSun" w:cs="Lucida Sans"/>
      <w:b/>
      <w:bCs/>
      <w:sz w:val="36"/>
      <w:szCs w:val="36"/>
    </w:rPr>
  </w:style>
  <w:style w:type="character" w:styleId="Fontepargpadro">
    <w:name w:val="Fonte parág. padrão"/>
    <w:qFormat/>
    <w:rPr/>
  </w:style>
  <w:style w:type="character" w:styleId="CabealhoChar">
    <w:name w:val="Cabeçalho Char"/>
    <w:basedOn w:val="Fontepargpadro"/>
    <w:qFormat/>
    <w:rPr/>
  </w:style>
  <w:style w:type="character" w:styleId="RodapChar">
    <w:name w:val="Rodapé Char"/>
    <w:basedOn w:val="Fontepargpadro"/>
    <w:qFormat/>
    <w:rPr/>
  </w:style>
  <w:style w:type="character" w:styleId="TextodebaloChar">
    <w:name w:val="Texto de balão Char"/>
    <w:qFormat/>
    <w:rPr>
      <w:rFonts w:ascii="Tahoma" w:hAnsi="Tahoma" w:cs="Tahoma"/>
      <w:sz w:val="16"/>
      <w:szCs w:val="16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extodebalo">
    <w:name w:val="Texto de balão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5</TotalTime>
  <Application>Trio_Office/6.2.8.2$Windows_x86 LibreOffice_project/</Application>
  <Pages>3</Pages>
  <Words>879</Words>
  <Characters>4804</Characters>
  <CharactersWithSpaces>5609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2025-05-05T15:11:00Z</dcterms:created>
  <dc:creator>Windows User</dc:creator>
  <dc:description/>
  <dc:language>pt-BR</dc:language>
  <cp:lastModifiedBy/>
  <dcterms:modified xsi:type="dcterms:W3CDTF">2025-05-07T21:40:10Z</dcterms:modified>
  <cp:revision>4</cp:revision>
  <dc:subject/>
  <dc:title/>
</cp:coreProperties>
</file>